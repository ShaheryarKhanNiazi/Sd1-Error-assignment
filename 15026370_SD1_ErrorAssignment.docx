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88" w:rsidRDefault="008F3688" w:rsidP="002A620D">
      <w:pPr>
        <w:pStyle w:val="Heading1"/>
        <w:ind w:left="0"/>
        <w:jc w:val="left"/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est information including instructor, name, class, period and date"/>
      </w:tblPr>
      <w:tblGrid>
        <w:gridCol w:w="1435"/>
        <w:gridCol w:w="3240"/>
        <w:gridCol w:w="1080"/>
        <w:gridCol w:w="3595"/>
      </w:tblGrid>
      <w:tr w:rsidR="008F3688"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p w:rsidR="008F3688" w:rsidRDefault="0034278B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3240" w:type="dxa"/>
            <w:tcBorders>
              <w:bottom w:val="single" w:sz="12" w:space="0" w:color="7F7F7F" w:themeColor="text1" w:themeTint="80"/>
            </w:tcBorders>
          </w:tcPr>
          <w:p w:rsidR="008F3688" w:rsidRDefault="002A620D">
            <w:r>
              <w:t xml:space="preserve">Shaheryar Khan </w:t>
            </w:r>
            <w:r>
              <w:br/>
              <w:t>Niazi</w:t>
            </w:r>
          </w:p>
        </w:tc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:rsidR="008F3688" w:rsidRDefault="0034278B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</w:t>
            </w:r>
          </w:p>
        </w:tc>
        <w:tc>
          <w:tcPr>
            <w:tcW w:w="3595" w:type="dxa"/>
            <w:tcBorders>
              <w:bottom w:val="single" w:sz="12" w:space="0" w:color="7F7F7F" w:themeColor="text1" w:themeTint="80"/>
            </w:tcBorders>
          </w:tcPr>
          <w:p w:rsidR="008F3688" w:rsidRDefault="002A620D">
            <w:r>
              <w:t>Computer Sciences</w:t>
            </w:r>
          </w:p>
        </w:tc>
      </w:tr>
      <w:tr w:rsidR="008F3688"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:rsidR="008F3688" w:rsidRDefault="0034278B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</w:p>
        </w:tc>
        <w:tc>
          <w:tcPr>
            <w:tcW w:w="3240" w:type="dxa"/>
            <w:tcBorders>
              <w:top w:val="single" w:sz="12" w:space="0" w:color="7F7F7F" w:themeColor="text1" w:themeTint="80"/>
            </w:tcBorders>
          </w:tcPr>
          <w:p w:rsidR="008F3688" w:rsidRDefault="002A620D">
            <w:r>
              <w:t>Mam Ambreen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:rsidR="008F3688" w:rsidRDefault="002A620D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UOB</w:t>
            </w:r>
          </w:p>
        </w:tc>
        <w:tc>
          <w:tcPr>
            <w:tcW w:w="3595" w:type="dxa"/>
            <w:tcBorders>
              <w:top w:val="single" w:sz="12" w:space="0" w:color="7F7F7F" w:themeColor="text1" w:themeTint="80"/>
            </w:tcBorders>
          </w:tcPr>
          <w:p w:rsidR="008F3688" w:rsidRDefault="002A620D">
            <w:r>
              <w:t>15026370</w:t>
            </w:r>
          </w:p>
        </w:tc>
      </w:tr>
      <w:tr w:rsidR="008F3688">
        <w:tc>
          <w:tcPr>
            <w:tcW w:w="1435" w:type="dxa"/>
          </w:tcPr>
          <w:p w:rsidR="008F3688" w:rsidRDefault="0034278B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alias w:val="Date"/>
            <w:tag w:val="Date"/>
            <w:id w:val="2068915421"/>
            <w:placeholder>
              <w:docPart w:val="6A86009904894EB29B26D27A1B0DB79A"/>
            </w:placeholder>
            <w:date w:fullDate="2016-11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240" w:type="dxa"/>
                <w:tcBorders>
                  <w:right w:val="nil"/>
                </w:tcBorders>
              </w:tcPr>
              <w:p w:rsidR="008F3688" w:rsidRDefault="002A620D">
                <w:r>
                  <w:t>11/14/2016</w:t>
                </w:r>
              </w:p>
            </w:tc>
          </w:sdtContent>
        </w:sdt>
        <w:tc>
          <w:tcPr>
            <w:tcW w:w="1080" w:type="dxa"/>
            <w:tcBorders>
              <w:left w:val="nil"/>
              <w:right w:val="nil"/>
            </w:tcBorders>
          </w:tcPr>
          <w:p w:rsidR="008F3688" w:rsidRDefault="008F3688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3595" w:type="dxa"/>
            <w:tcBorders>
              <w:left w:val="nil"/>
            </w:tcBorders>
          </w:tcPr>
          <w:p w:rsidR="008F3688" w:rsidRDefault="008F3688"/>
        </w:tc>
      </w:tr>
    </w:tbl>
    <w:p w:rsidR="008F3688" w:rsidRDefault="002A620D">
      <w:pPr>
        <w:pStyle w:val="Heading3"/>
      </w:pPr>
      <w:r>
        <w:t>Question no 1</w:t>
      </w:r>
      <w:r>
        <w:tab/>
      </w:r>
      <w:r>
        <w:tab/>
      </w:r>
    </w:p>
    <w:p w:rsidR="008F3688" w:rsidRDefault="002A620D">
      <w:r>
        <w:t>The first one is perfectly fine and has no kind of error. It will run without any sort of problem.</w:t>
      </w:r>
    </w:p>
    <w:p w:rsidR="002A620D" w:rsidRPr="002A620D" w:rsidRDefault="002A620D" w:rsidP="002A620D">
      <w:pPr>
        <w:pStyle w:val="Heading3"/>
      </w:pPr>
      <w:r>
        <w:t>Question no 2</w:t>
      </w:r>
    </w:p>
    <w:p w:rsidR="008F3688" w:rsidRDefault="002A620D">
      <w:r>
        <w:t>The second question has a run time error. Since you are dividing the number 100 by 0 which is mathematically incorrect so the compiler will give a run time error. So in order to correct this we will have to divide with something other than 0.</w:t>
      </w:r>
    </w:p>
    <w:p w:rsidR="008F3688" w:rsidRDefault="0034278B">
      <w:pPr>
        <w:pStyle w:val="Heading3"/>
      </w:pPr>
      <w:r>
        <w:t xml:space="preserve"> </w:t>
      </w:r>
      <w:r w:rsidR="002A620D">
        <w:t xml:space="preserve">Question no 3 </w:t>
      </w:r>
    </w:p>
    <w:p w:rsidR="008F3688" w:rsidRDefault="002A620D">
      <w:r>
        <w:t>No error was found in this one either.</w:t>
      </w:r>
    </w:p>
    <w:p w:rsidR="008F3688" w:rsidRDefault="0034278B">
      <w:pPr>
        <w:pStyle w:val="Heading3"/>
      </w:pPr>
      <w:r>
        <w:t xml:space="preserve"> </w:t>
      </w:r>
      <w:r w:rsidR="002A620D">
        <w:t xml:space="preserve">Question no 4 </w:t>
      </w:r>
    </w:p>
    <w:p w:rsidR="008F3688" w:rsidRDefault="002A620D">
      <w:r>
        <w:t>This one has a syntax error, since we have declared but not initialized the variable a. so when we call the variable a it will give us a syntax error saying that the variable has not been initialized. This can be easily solved by initializing the variable.</w:t>
      </w:r>
    </w:p>
    <w:p w:rsidR="002A620D" w:rsidRPr="002A620D" w:rsidRDefault="0034278B" w:rsidP="002A620D">
      <w:pPr>
        <w:pStyle w:val="Heading3"/>
      </w:pPr>
      <w:r>
        <w:t xml:space="preserve"> </w:t>
      </w:r>
      <w:r w:rsidR="002A620D">
        <w:rPr>
          <w:rStyle w:val="Heading3Char"/>
        </w:rPr>
        <w:t>Question no 5</w:t>
      </w:r>
    </w:p>
    <w:p w:rsidR="008F3688" w:rsidRDefault="002A620D">
      <w:r>
        <w:t xml:space="preserve">This one again is a syntax error. C is being used to store </w:t>
      </w:r>
      <w:r w:rsidR="0054642B">
        <w:t xml:space="preserve">the sum of a and b but has not </w:t>
      </w:r>
      <w:r>
        <w:t>even been declared so the variable is being used without declaring it first and initializing it and so the error happens to be syntax error.</w:t>
      </w:r>
      <w:r w:rsidR="0054642B">
        <w:t xml:space="preserve"> Also the static has not been used in the main statement and is a syntax error.</w:t>
      </w:r>
      <w:bookmarkStart w:id="0" w:name="_GoBack"/>
      <w:bookmarkEnd w:id="0"/>
    </w:p>
    <w:sectPr w:rsidR="008F368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AF8" w:rsidRDefault="00D92AF8">
      <w:pPr>
        <w:spacing w:before="0" w:after="0" w:line="240" w:lineRule="auto"/>
      </w:pPr>
      <w:r>
        <w:separator/>
      </w:r>
    </w:p>
  </w:endnote>
  <w:endnote w:type="continuationSeparator" w:id="0">
    <w:p w:rsidR="00D92AF8" w:rsidRDefault="00D92A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688" w:rsidRDefault="0034278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2A620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AF8" w:rsidRDefault="00D92AF8">
      <w:pPr>
        <w:spacing w:before="0" w:after="0" w:line="240" w:lineRule="auto"/>
      </w:pPr>
      <w:r>
        <w:separator/>
      </w:r>
    </w:p>
  </w:footnote>
  <w:footnote w:type="continuationSeparator" w:id="0">
    <w:p w:rsidR="00D92AF8" w:rsidRDefault="00D92A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0D"/>
    <w:rsid w:val="002A620D"/>
    <w:rsid w:val="0034278B"/>
    <w:rsid w:val="0054642B"/>
    <w:rsid w:val="008F3688"/>
    <w:rsid w:val="00D9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"/>
    <w:qFormat/>
    <w:rPr>
      <w:i/>
      <w:iCs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taAishtru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86009904894EB29B26D27A1B0DB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9D15-EED0-4F13-964C-061A55B6F416}"/>
      </w:docPartPr>
      <w:docPartBody>
        <w:p w:rsidR="004E407F" w:rsidRDefault="004F69B2">
          <w:pPr>
            <w:pStyle w:val="6A86009904894EB29B26D27A1B0DB79A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B2"/>
    <w:rsid w:val="004E407F"/>
    <w:rsid w:val="004F69B2"/>
    <w:rsid w:val="0052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89D6AB1794C0880AB7645C0290AE6">
    <w:name w:val="8FC89D6AB1794C0880AB7645C0290AE6"/>
  </w:style>
  <w:style w:type="paragraph" w:customStyle="1" w:styleId="6A86009904894EB29B26D27A1B0DB79A">
    <w:name w:val="6A86009904894EB29B26D27A1B0DB79A"/>
  </w:style>
  <w:style w:type="paragraph" w:customStyle="1" w:styleId="3EE593507D0843DD971AF15C52496B50">
    <w:name w:val="3EE593507D0843DD971AF15C52496B50"/>
  </w:style>
  <w:style w:type="paragraph" w:customStyle="1" w:styleId="3D96A3B357174AAE9E56AC251BD0CF33">
    <w:name w:val="3D96A3B357174AAE9E56AC251BD0CF33"/>
  </w:style>
  <w:style w:type="paragraph" w:customStyle="1" w:styleId="03B6647DF1BD497A9E979868DE77D0DB">
    <w:name w:val="03B6647DF1BD497A9E979868DE77D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98FD58-AEFC-4111-A41C-F95A04AE2B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2016-11-15T05:33:00Z</dcterms:created>
  <dcterms:modified xsi:type="dcterms:W3CDTF">2016-11-15T05:57:00Z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TC039883099991</vt:lpwstr>
  </property>
</Properties>
</file>